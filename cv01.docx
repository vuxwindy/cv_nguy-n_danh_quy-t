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3"/>
        <w:tblW w:w="511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77"/>
      </w:tblGrid>
      <w:tr w:rsidR="00BF0E70" w:rsidRPr="00CF1A49" w:rsidTr="00BF0E70">
        <w:trPr>
          <w:trHeight w:hRule="exact" w:val="2287"/>
        </w:trPr>
        <w:tc>
          <w:tcPr>
            <w:tcW w:w="9577" w:type="dxa"/>
            <w:tcMar>
              <w:top w:w="0" w:type="dxa"/>
              <w:bottom w:w="0" w:type="dxa"/>
            </w:tcMar>
          </w:tcPr>
          <w:p w:rsidR="00BF0E70" w:rsidRPr="00BF0E70" w:rsidRDefault="00BF0E70" w:rsidP="00BF0E70">
            <w:pPr>
              <w:pStyle w:val="Title"/>
              <w:framePr w:hSpace="0" w:wrap="auto" w:vAnchor="margin" w:hAnchor="text" w:yAlign="inline"/>
              <w:rPr>
                <w:noProof/>
              </w:rPr>
            </w:pPr>
            <w:r w:rsidRPr="00BF0E70">
              <w:t>nguy</w:t>
            </w:r>
            <w:r w:rsidRPr="00BF0E70">
              <w:rPr>
                <w:rFonts w:ascii="Cambria" w:hAnsi="Cambria" w:cs="Cambria"/>
              </w:rPr>
              <w:t>ễ</w:t>
            </w:r>
            <w:r w:rsidRPr="00BF0E70">
              <w:t>n danh quy</w:t>
            </w:r>
            <w:r w:rsidRPr="00BF0E70">
              <w:rPr>
                <w:rFonts w:ascii="Cambria" w:hAnsi="Cambria" w:cs="Cambria"/>
              </w:rPr>
              <w:t>ế</w:t>
            </w:r>
            <w:r w:rsidRPr="00BF0E70">
              <w:t>t- frontend web development</w:t>
            </w:r>
          </w:p>
          <w:p w:rsidR="00BF0E70" w:rsidRPr="00B46467" w:rsidRDefault="00BF0E70" w:rsidP="00BF0E70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B46467">
              <w:rPr>
                <w:rFonts w:ascii="Times New Roman" w:hAnsi="Times New Roman" w:cs="Times New Roman"/>
                <w:color w:val="000000" w:themeColor="text1"/>
                <w:lang w:val="en-US"/>
              </w:rPr>
              <w:t>Email: danhquyet16722@gmail.com</w:t>
            </w:r>
            <w:r w:rsidRPr="00B4646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color w:val="000000" w:themeColor="text1"/>
                </w:rPr>
                <w:alias w:val="Divider dot:"/>
                <w:tag w:val="Divider dot:"/>
                <w:id w:val="-1459182552"/>
                <w:placeholder>
                  <w:docPart w:val="EE8EB7D0931044329F6C10021BCBDD14"/>
                </w:placeholder>
                <w:temporary/>
                <w:showingPlcHdr/>
                <w15:appearance w15:val="hidden"/>
              </w:sdtPr>
              <w:sdtContent>
                <w:r w:rsidRPr="00B46467">
                  <w:rPr>
                    <w:rFonts w:ascii="Times New Roman" w:hAnsi="Times New Roman" w:cs="Times New Roman"/>
                    <w:b/>
                    <w:color w:val="000000" w:themeColor="text1"/>
                  </w:rPr>
                  <w:t>·</w:t>
                </w:r>
              </w:sdtContent>
            </w:sdt>
            <w:r w:rsidRPr="00B46467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B46467">
              <w:rPr>
                <w:rFonts w:ascii="Times New Roman" w:hAnsi="Times New Roman" w:cs="Times New Roman"/>
                <w:color w:val="000000" w:themeColor="text1"/>
                <w:lang w:val="en-US"/>
              </w:rPr>
              <w:t>Phone\Zalo: 0337344111</w:t>
            </w:r>
            <w:r w:rsidRPr="00B46467">
              <w:rPr>
                <w:rFonts w:ascii="Times New Roman" w:hAnsi="Times New Roman" w:cs="Times New Roman"/>
              </w:rPr>
              <w:t xml:space="preserve"> </w:t>
            </w:r>
          </w:p>
          <w:p w:rsidR="00BF0E70" w:rsidRPr="00B46467" w:rsidRDefault="00BF0E70" w:rsidP="00BF0E70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  <w:color w:val="007D7F" w:themeColor="accent2" w:themeTint="E6"/>
              </w:rPr>
            </w:pPr>
            <w:r w:rsidRPr="00B46467">
              <w:rPr>
                <w:rFonts w:ascii="Times New Roman" w:hAnsi="Times New Roman" w:cs="Times New Roman"/>
                <w:color w:val="000000" w:themeColor="text1"/>
                <w:lang w:val="en-US"/>
              </w:rPr>
              <w:t>Facebook</w:t>
            </w:r>
            <w:r w:rsidRPr="00B46467">
              <w:rPr>
                <w:rFonts w:ascii="Times New Roman" w:hAnsi="Times New Roman" w:cs="Times New Roman"/>
                <w:lang w:val="en-US"/>
              </w:rPr>
              <w:t xml:space="preserve">: </w:t>
            </w:r>
            <w:hyperlink r:id="rId11" w:history="1">
              <w:r w:rsidRPr="00B46467">
                <w:rPr>
                  <w:rStyle w:val="Hyperlink"/>
                  <w:rFonts w:ascii="Times New Roman" w:hAnsi="Times New Roman" w:cs="Times New Roman"/>
                  <w:color w:val="007D7F" w:themeColor="accent2" w:themeTint="E6"/>
                </w:rPr>
                <w:t>https://www.facebook.com/thai.duong.tan.bao.1one/</w:t>
              </w:r>
            </w:hyperlink>
          </w:p>
          <w:p w:rsidR="00BF0E70" w:rsidRPr="00B46467" w:rsidRDefault="00BF0E70" w:rsidP="00BF0E70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  <w:color w:val="000000" w:themeColor="text1"/>
              </w:rPr>
            </w:pPr>
            <w:r w:rsidRPr="00B46467">
              <w:rPr>
                <w:rStyle w:val="vanity-namedomain"/>
                <w:rFonts w:ascii="Times New Roman" w:hAnsi="Times New Roman" w:cs="Times New Roman"/>
                <w:color w:val="000000" w:themeColor="text1"/>
                <w:bdr w:val="none" w:sz="0" w:space="0" w:color="auto" w:frame="1"/>
                <w:shd w:val="clear" w:color="auto" w:fill="FFFFFF"/>
                <w:lang w:val="en-US"/>
              </w:rPr>
              <w:t xml:space="preserve">Linkedln: </w:t>
            </w:r>
            <w:hyperlink r:id="rId12" w:history="1">
              <w:r w:rsidRPr="00B46467">
                <w:rPr>
                  <w:rStyle w:val="Hyperlink"/>
                  <w:rFonts w:ascii="Times New Roman" w:hAnsi="Times New Roman" w:cs="Times New Roman"/>
                  <w:bdr w:val="none" w:sz="0" w:space="0" w:color="auto" w:frame="1"/>
                  <w:shd w:val="clear" w:color="auto" w:fill="FFFFFF"/>
                  <w:lang w:val="en-US"/>
                </w:rPr>
                <w:t>https://www.linkedin.com/in/phong-v%C5%A9-a73897248/</w:t>
              </w:r>
            </w:hyperlink>
          </w:p>
          <w:p w:rsidR="00BF0E70" w:rsidRPr="005401A5" w:rsidRDefault="00BF0E70" w:rsidP="00BF0E70">
            <w:pPr>
              <w:pStyle w:val="ContactInfo"/>
              <w:spacing w:line="360" w:lineRule="auto"/>
              <w:contextualSpacing w:val="0"/>
              <w:rPr>
                <w:color w:val="000000" w:themeColor="text1"/>
                <w:lang w:val="en-US"/>
              </w:rPr>
            </w:pPr>
          </w:p>
        </w:tc>
      </w:tr>
    </w:tbl>
    <w:p w:rsidR="001674E8" w:rsidRPr="00CD09ED" w:rsidRDefault="001674E8" w:rsidP="00D7574E">
      <w:pPr>
        <w:tabs>
          <w:tab w:val="left" w:pos="3027"/>
        </w:tabs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0"/>
        <w:gridCol w:w="6210"/>
      </w:tblGrid>
      <w:tr w:rsidR="00AA74A3" w:rsidTr="00FA736F">
        <w:tc>
          <w:tcPr>
            <w:tcW w:w="3150" w:type="dxa"/>
            <w:shd w:val="clear" w:color="auto" w:fill="E8E8E8" w:themeFill="background2"/>
          </w:tcPr>
          <w:p w:rsidR="00B46467" w:rsidRDefault="00B46467" w:rsidP="00D7574E">
            <w:pPr>
              <w:pStyle w:val="Header"/>
              <w:spacing w:line="360" w:lineRule="auto"/>
              <w:jc w:val="center"/>
            </w:pPr>
          </w:p>
          <w:p w:rsidR="00AA74A3" w:rsidRDefault="00AA74A3" w:rsidP="00D7574E">
            <w:pPr>
              <w:pStyle w:val="Header"/>
              <w:spacing w:line="360" w:lineRule="auto"/>
              <w:jc w:val="center"/>
            </w:pPr>
            <w:r>
              <w:rPr>
                <w:noProof/>
                <w:lang w:eastAsia="vi-VN"/>
              </w:rPr>
              <w:drawing>
                <wp:inline distT="0" distB="0" distL="0" distR="0">
                  <wp:extent cx="1742440" cy="244099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NHCV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674" cy="2535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6467" w:rsidRDefault="00B46467" w:rsidP="00D7574E">
            <w:pPr>
              <w:pStyle w:val="Header"/>
              <w:spacing w:line="360" w:lineRule="auto"/>
              <w:jc w:val="center"/>
            </w:pPr>
          </w:p>
        </w:tc>
        <w:tc>
          <w:tcPr>
            <w:tcW w:w="6210" w:type="dxa"/>
            <w:shd w:val="clear" w:color="auto" w:fill="E8E8E8" w:themeFill="background2"/>
          </w:tcPr>
          <w:p w:rsidR="00AA74A3" w:rsidRPr="00CD09ED" w:rsidRDefault="00CD09ED" w:rsidP="00D7574E">
            <w:pPr>
              <w:pStyle w:val="Header"/>
              <w:spacing w:line="360" w:lineRule="auto"/>
              <w:rPr>
                <w:b/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BF0E70">
              <w:rPr>
                <w:b/>
                <w:color w:val="1D824C" w:themeColor="accent1"/>
                <w:lang w:val="en-US"/>
              </w:rPr>
              <w:t xml:space="preserve">SUMMARY </w:t>
            </w:r>
          </w:p>
          <w:p w:rsidR="00AA74A3" w:rsidRPr="00B46467" w:rsidRDefault="00B46467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46467">
              <w:rPr>
                <w:color w:val="000000" w:themeColor="text1"/>
                <w:lang w:val="en-US"/>
              </w:rPr>
              <w:t xml:space="preserve">+ </w:t>
            </w:r>
            <w:r w:rsidR="00150DA4">
              <w:rPr>
                <w:color w:val="000000" w:themeColor="text1"/>
                <w:lang w:val="en-US"/>
              </w:rPr>
              <w:t xml:space="preserve"> </w:t>
            </w:r>
            <w:r w:rsidR="00CD09ED" w:rsidRPr="00B46467">
              <w:rPr>
                <w:color w:val="000000" w:themeColor="text1"/>
                <w:lang w:val="en-US"/>
              </w:rPr>
              <w:t xml:space="preserve">Hiện tại, em đang là sinh viên năm 3 </w:t>
            </w:r>
            <w:r w:rsidR="00150DA4">
              <w:rPr>
                <w:color w:val="000000" w:themeColor="text1"/>
                <w:lang w:val="en-US"/>
              </w:rPr>
              <w:t xml:space="preserve">theo học nghành lập trình máy tính </w:t>
            </w:r>
            <w:r w:rsidR="00CD09ED" w:rsidRPr="00B46467">
              <w:rPr>
                <w:color w:val="000000" w:themeColor="text1"/>
                <w:lang w:val="en-US"/>
              </w:rPr>
              <w:t>tại Học Viện Công Nghệ BKACAD.</w:t>
            </w:r>
          </w:p>
          <w:p w:rsidR="006446EE" w:rsidRPr="00B46467" w:rsidRDefault="00B46467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46467">
              <w:rPr>
                <w:color w:val="000000" w:themeColor="text1"/>
                <w:lang w:val="en-US"/>
              </w:rPr>
              <w:t>+</w:t>
            </w:r>
            <w:r w:rsidR="00150DA4">
              <w:rPr>
                <w:color w:val="000000" w:themeColor="text1"/>
                <w:lang w:val="en-US"/>
              </w:rPr>
              <w:t xml:space="preserve"> </w:t>
            </w:r>
            <w:r w:rsidRPr="00B46467">
              <w:rPr>
                <w:color w:val="000000" w:themeColor="text1"/>
                <w:lang w:val="en-US"/>
              </w:rPr>
              <w:t xml:space="preserve"> </w:t>
            </w:r>
            <w:r w:rsidR="00DA11D9" w:rsidRPr="00B46467">
              <w:rPr>
                <w:color w:val="000000" w:themeColor="text1"/>
                <w:lang w:val="en-US"/>
              </w:rPr>
              <w:t>Có 1 năm kinh nghiệm làm Freelend với vị trí F</w:t>
            </w:r>
            <w:r w:rsidR="00AF1DC2">
              <w:rPr>
                <w:color w:val="000000" w:themeColor="text1"/>
                <w:lang w:val="en-US"/>
              </w:rPr>
              <w:t>r</w:t>
            </w:r>
            <w:r w:rsidR="00DA11D9" w:rsidRPr="00B46467">
              <w:rPr>
                <w:color w:val="000000" w:themeColor="text1"/>
                <w:lang w:val="en-US"/>
              </w:rPr>
              <w:t>ont</w:t>
            </w:r>
            <w:r w:rsidR="00AF1DC2">
              <w:rPr>
                <w:color w:val="000000" w:themeColor="text1"/>
                <w:lang w:val="en-US"/>
              </w:rPr>
              <w:t>-</w:t>
            </w:r>
            <w:r w:rsidR="00150DA4">
              <w:rPr>
                <w:color w:val="000000" w:themeColor="text1"/>
                <w:lang w:val="en-US"/>
              </w:rPr>
              <w:t>E</w:t>
            </w:r>
            <w:r w:rsidR="00DA11D9" w:rsidRPr="00B46467">
              <w:rPr>
                <w:color w:val="000000" w:themeColor="text1"/>
                <w:lang w:val="en-US"/>
              </w:rPr>
              <w:t xml:space="preserve">nd </w:t>
            </w:r>
            <w:r w:rsidRPr="00B46467">
              <w:rPr>
                <w:color w:val="000000" w:themeColor="text1"/>
                <w:lang w:val="en-US"/>
              </w:rPr>
              <w:t xml:space="preserve">Web </w:t>
            </w:r>
            <w:r w:rsidR="00DA11D9" w:rsidRPr="00B46467">
              <w:rPr>
                <w:color w:val="000000" w:themeColor="text1"/>
                <w:lang w:val="en-US"/>
              </w:rPr>
              <w:t>Dev</w:t>
            </w:r>
            <w:r w:rsidRPr="00B46467">
              <w:rPr>
                <w:color w:val="000000" w:themeColor="text1"/>
                <w:lang w:val="en-US"/>
              </w:rPr>
              <w:t>elopment</w:t>
            </w:r>
            <w:r w:rsidR="00DA11D9" w:rsidRPr="00B46467">
              <w:rPr>
                <w:color w:val="000000" w:themeColor="text1"/>
                <w:lang w:val="en-US"/>
              </w:rPr>
              <w:t>.</w:t>
            </w:r>
            <w:bookmarkStart w:id="0" w:name="_GoBack"/>
            <w:bookmarkEnd w:id="0"/>
          </w:p>
          <w:p w:rsidR="00DA11D9" w:rsidRPr="00B46467" w:rsidRDefault="00B46467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46467">
              <w:rPr>
                <w:color w:val="000000" w:themeColor="text1"/>
                <w:lang w:val="en-US"/>
              </w:rPr>
              <w:t>+</w:t>
            </w:r>
            <w:r w:rsidR="00150DA4">
              <w:rPr>
                <w:color w:val="000000" w:themeColor="text1"/>
                <w:lang w:val="en-US"/>
              </w:rPr>
              <w:t xml:space="preserve"> </w:t>
            </w:r>
            <w:r w:rsidRPr="00B46467">
              <w:rPr>
                <w:color w:val="000000" w:themeColor="text1"/>
                <w:lang w:val="en-US"/>
              </w:rPr>
              <w:t xml:space="preserve"> </w:t>
            </w:r>
            <w:r w:rsidR="003A08C7" w:rsidRPr="00B46467">
              <w:rPr>
                <w:color w:val="000000" w:themeColor="text1"/>
                <w:lang w:val="en-US"/>
              </w:rPr>
              <w:t>Với kiến thức của mình về thiết kế UX/UI ,</w:t>
            </w:r>
            <w:r w:rsidR="009C398B" w:rsidRPr="00B46467">
              <w:rPr>
                <w:color w:val="000000" w:themeColor="text1"/>
                <w:lang w:val="en-US"/>
              </w:rPr>
              <w:t xml:space="preserve"> em hay giải quyết các vấn đề về Frontend và tạo trải nghiệm tốt nhất cho người dùng. Em cũng dành thời gian học các công nghệ mới và thực hành </w:t>
            </w:r>
            <w:r w:rsidR="00EE4E0B" w:rsidRPr="00B46467">
              <w:rPr>
                <w:color w:val="000000" w:themeColor="text1"/>
                <w:lang w:val="en-US"/>
              </w:rPr>
              <w:t>nó</w:t>
            </w:r>
            <w:r w:rsidR="009C398B" w:rsidRPr="00B46467">
              <w:rPr>
                <w:color w:val="000000" w:themeColor="text1"/>
                <w:lang w:val="en-US"/>
              </w:rPr>
              <w:t xml:space="preserve"> để trở thành </w:t>
            </w:r>
            <w:r w:rsidR="00EE4E0B" w:rsidRPr="00B46467">
              <w:rPr>
                <w:color w:val="000000" w:themeColor="text1"/>
                <w:lang w:val="en-US"/>
              </w:rPr>
              <w:t>kỹ sữ chuyên nghiệp hơn.</w:t>
            </w:r>
          </w:p>
          <w:p w:rsidR="00B46467" w:rsidRPr="00B46467" w:rsidRDefault="00B46467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46467">
              <w:rPr>
                <w:color w:val="000000" w:themeColor="text1"/>
                <w:lang w:val="en-US"/>
              </w:rPr>
              <w:t xml:space="preserve">+ </w:t>
            </w:r>
            <w:r w:rsidR="00150DA4">
              <w:rPr>
                <w:color w:val="000000" w:themeColor="text1"/>
                <w:lang w:val="en-US"/>
              </w:rPr>
              <w:t xml:space="preserve"> </w:t>
            </w:r>
            <w:r w:rsidRPr="00B46467">
              <w:rPr>
                <w:color w:val="000000" w:themeColor="text1"/>
                <w:lang w:val="en-US"/>
              </w:rPr>
              <w:t>Mục tiêu phát triển thành Full Stack Software Engineer</w:t>
            </w:r>
          </w:p>
          <w:p w:rsidR="00B46467" w:rsidRPr="00CD09ED" w:rsidRDefault="00B46467" w:rsidP="00D7574E">
            <w:pPr>
              <w:pStyle w:val="Header"/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50DA4" w:rsidTr="00FA736F">
        <w:tc>
          <w:tcPr>
            <w:tcW w:w="9360" w:type="dxa"/>
            <w:gridSpan w:val="2"/>
            <w:shd w:val="clear" w:color="auto" w:fill="E8E8E8" w:themeFill="background2"/>
          </w:tcPr>
          <w:p w:rsidR="000332BD" w:rsidRDefault="000332BD" w:rsidP="00D7574E">
            <w:pPr>
              <w:pStyle w:val="Header"/>
              <w:spacing w:line="360" w:lineRule="auto"/>
              <w:rPr>
                <w:b/>
                <w:color w:val="000000" w:themeColor="text1"/>
                <w:sz w:val="28"/>
                <w:lang w:val="en-US"/>
              </w:rPr>
            </w:pPr>
          </w:p>
          <w:p w:rsidR="00150DA4" w:rsidRPr="00BF0E70" w:rsidRDefault="00150DA4" w:rsidP="00D7574E">
            <w:pPr>
              <w:pStyle w:val="Header"/>
              <w:spacing w:line="360" w:lineRule="auto"/>
              <w:rPr>
                <w:b/>
                <w:color w:val="1D824C" w:themeColor="accent1"/>
                <w:sz w:val="28"/>
                <w:lang w:val="en-US"/>
              </w:rPr>
            </w:pPr>
            <w:r w:rsidRPr="00BF0E70">
              <w:rPr>
                <w:b/>
                <w:color w:val="1D824C" w:themeColor="accent1"/>
                <w:sz w:val="28"/>
                <w:lang w:val="en-US"/>
              </w:rPr>
              <w:t>TECHNICAL SKILLS</w:t>
            </w:r>
          </w:p>
          <w:p w:rsidR="00150DA4" w:rsidRPr="000309A3" w:rsidRDefault="00150DA4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150DA4">
              <w:rPr>
                <w:b/>
                <w:color w:val="000000" w:themeColor="text1"/>
                <w:lang w:val="en-US"/>
              </w:rPr>
              <w:t xml:space="preserve">Programming Languages: </w:t>
            </w:r>
            <w:r w:rsidRPr="000309A3">
              <w:rPr>
                <w:color w:val="000000" w:themeColor="text1"/>
                <w:lang w:val="en-US"/>
              </w:rPr>
              <w:t xml:space="preserve">Html, </w:t>
            </w:r>
            <w:r w:rsidR="000309A3" w:rsidRPr="000309A3">
              <w:rPr>
                <w:color w:val="000000" w:themeColor="text1"/>
                <w:lang w:val="en-US"/>
              </w:rPr>
              <w:t xml:space="preserve">CSS, </w:t>
            </w:r>
            <w:r w:rsidR="000309A3">
              <w:rPr>
                <w:color w:val="000000" w:themeColor="text1"/>
                <w:lang w:val="en-US"/>
              </w:rPr>
              <w:t>J</w:t>
            </w:r>
            <w:r w:rsidRPr="000309A3">
              <w:rPr>
                <w:color w:val="000000" w:themeColor="text1"/>
                <w:lang w:val="en-US"/>
              </w:rPr>
              <w:t>avascript</w:t>
            </w:r>
          </w:p>
          <w:p w:rsidR="00150DA4" w:rsidRPr="000309A3" w:rsidRDefault="00150DA4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 xml:space="preserve">Frameworks/Platforms: </w:t>
            </w:r>
            <w:r w:rsidR="00D7574E">
              <w:rPr>
                <w:color w:val="000000" w:themeColor="text1"/>
                <w:lang w:val="en-US"/>
              </w:rPr>
              <w:t>Bootstrap, jQuery</w:t>
            </w:r>
          </w:p>
          <w:p w:rsidR="000332BD" w:rsidRPr="000332BD" w:rsidRDefault="000332BD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Others</w:t>
            </w:r>
            <w:r>
              <w:rPr>
                <w:color w:val="000000" w:themeColor="text1"/>
                <w:lang w:val="en-US"/>
              </w:rPr>
              <w:t>:</w:t>
            </w:r>
          </w:p>
          <w:p w:rsidR="000309A3" w:rsidRDefault="000332BD" w:rsidP="00D7574E">
            <w:pPr>
              <w:pStyle w:val="Header"/>
              <w:numPr>
                <w:ilvl w:val="0"/>
                <w:numId w:val="14"/>
              </w:num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Có kỹ năng tốt về Responsive Web Design</w:t>
            </w:r>
            <w:r w:rsidR="00D7574E">
              <w:rPr>
                <w:color w:val="000000" w:themeColor="text1"/>
                <w:lang w:val="en-US"/>
              </w:rPr>
              <w:t xml:space="preserve"> và Mobile Web</w:t>
            </w:r>
          </w:p>
          <w:p w:rsidR="000332BD" w:rsidRDefault="000332BD" w:rsidP="00D7574E">
            <w:pPr>
              <w:pStyle w:val="Header"/>
              <w:numPr>
                <w:ilvl w:val="0"/>
                <w:numId w:val="14"/>
              </w:num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Có khả năng code Back-end với PHP, Nodejs</w:t>
            </w:r>
            <w:r w:rsidR="00D7574E">
              <w:rPr>
                <w:color w:val="000000" w:themeColor="text1"/>
                <w:lang w:val="en-US"/>
              </w:rPr>
              <w:t>, sử dụng laravel</w:t>
            </w:r>
          </w:p>
          <w:p w:rsidR="001674E8" w:rsidRDefault="001674E8" w:rsidP="00D7574E">
            <w:pPr>
              <w:pStyle w:val="Header"/>
              <w:numPr>
                <w:ilvl w:val="0"/>
                <w:numId w:val="14"/>
              </w:numPr>
              <w:spacing w:line="360" w:lineRule="auto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Có khả năng làm về cơ sở dữ liệu (Database Management Systems)</w:t>
            </w:r>
          </w:p>
          <w:p w:rsidR="001674E8" w:rsidRDefault="001674E8" w:rsidP="00D7574E">
            <w:pPr>
              <w:pStyle w:val="Header"/>
              <w:numPr>
                <w:ilvl w:val="0"/>
                <w:numId w:val="15"/>
              </w:numPr>
              <w:spacing w:line="360" w:lineRule="auto"/>
              <w:ind w:left="1063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MS SQLServer</w:t>
            </w:r>
          </w:p>
          <w:p w:rsidR="001674E8" w:rsidRDefault="001674E8" w:rsidP="00D7574E">
            <w:pPr>
              <w:pStyle w:val="Header"/>
              <w:numPr>
                <w:ilvl w:val="0"/>
                <w:numId w:val="15"/>
              </w:numPr>
              <w:spacing w:line="360" w:lineRule="auto"/>
              <w:ind w:left="1063"/>
              <w:rPr>
                <w:color w:val="000000" w:themeColor="text1"/>
                <w:lang w:val="en-US"/>
              </w:rPr>
            </w:pPr>
            <w:r w:rsidRPr="000309A3">
              <w:rPr>
                <w:color w:val="000000" w:themeColor="text1"/>
                <w:lang w:val="en-US"/>
              </w:rPr>
              <w:t xml:space="preserve"> MySQL</w:t>
            </w:r>
          </w:p>
          <w:p w:rsidR="001674E8" w:rsidRDefault="001674E8" w:rsidP="00D7574E">
            <w:pPr>
              <w:pStyle w:val="Header"/>
              <w:numPr>
                <w:ilvl w:val="0"/>
                <w:numId w:val="15"/>
              </w:numPr>
              <w:spacing w:line="360" w:lineRule="auto"/>
              <w:ind w:left="1063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 PhpMyAdmin</w:t>
            </w:r>
          </w:p>
          <w:p w:rsidR="000309A3" w:rsidRDefault="00D22CFA" w:rsidP="00D22CFA">
            <w:pPr>
              <w:pStyle w:val="Header"/>
              <w:numPr>
                <w:ilvl w:val="0"/>
                <w:numId w:val="16"/>
              </w:numPr>
              <w:spacing w:line="360" w:lineRule="auto"/>
              <w:rPr>
                <w:lang w:val="en-US"/>
              </w:rPr>
            </w:pPr>
            <w:r w:rsidRPr="00D22CFA">
              <w:rPr>
                <w:color w:val="000000" w:themeColor="text1"/>
              </w:rPr>
              <w:t>Nhiệt huyết trong công việc và làm việc trong môi trường áp lự</w:t>
            </w:r>
            <w:r w:rsidRPr="00D22CFA">
              <w:rPr>
                <w:color w:val="000000" w:themeColor="text1"/>
              </w:rPr>
              <w:t>c cao</w:t>
            </w:r>
          </w:p>
        </w:tc>
      </w:tr>
      <w:tr w:rsidR="000332BD" w:rsidTr="002B3E1C">
        <w:tc>
          <w:tcPr>
            <w:tcW w:w="9360" w:type="dxa"/>
            <w:gridSpan w:val="2"/>
          </w:tcPr>
          <w:p w:rsidR="000332BD" w:rsidRDefault="000332BD" w:rsidP="00D7574E">
            <w:pPr>
              <w:pStyle w:val="Header"/>
              <w:spacing w:line="360" w:lineRule="auto"/>
              <w:rPr>
                <w:b/>
                <w:color w:val="000000" w:themeColor="text1"/>
                <w:lang w:val="en-US"/>
              </w:rPr>
            </w:pPr>
          </w:p>
        </w:tc>
      </w:tr>
    </w:tbl>
    <w:p w:rsidR="005579C9" w:rsidRDefault="005579C9" w:rsidP="00D7574E">
      <w:pPr>
        <w:pStyle w:val="Header"/>
        <w:spacing w:line="360" w:lineRule="auto"/>
      </w:pPr>
    </w:p>
    <w:p w:rsidR="005579C9" w:rsidRPr="005579C9" w:rsidRDefault="005579C9" w:rsidP="00D7574E">
      <w:pPr>
        <w:pStyle w:val="Header"/>
        <w:spacing w:line="360" w:lineRule="auto"/>
      </w:pP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620" w:firstRow="1" w:lastRow="0" w:firstColumn="0" w:lastColumn="0" w:noHBand="1" w:noVBand="1"/>
        <w:tblDescription w:val="Experience layout table"/>
      </w:tblPr>
      <w:tblGrid>
        <w:gridCol w:w="9290"/>
      </w:tblGrid>
      <w:tr w:rsidR="005579C9" w:rsidRPr="00CF1A49" w:rsidTr="00FA736F">
        <w:trPr>
          <w:trHeight w:val="8914"/>
        </w:trPr>
        <w:tc>
          <w:tcPr>
            <w:tcW w:w="9290" w:type="dxa"/>
            <w:shd w:val="clear" w:color="auto" w:fill="D1D1D1" w:themeFill="background2" w:themeFillShade="E6"/>
          </w:tcPr>
          <w:p w:rsidR="005579C9" w:rsidRDefault="005579C9" w:rsidP="00D7574E">
            <w:pPr>
              <w:pStyle w:val="Header"/>
              <w:spacing w:line="360" w:lineRule="auto"/>
            </w:pPr>
          </w:p>
          <w:p w:rsidR="005579C9" w:rsidRPr="005579C9" w:rsidRDefault="005579C9" w:rsidP="00D7574E">
            <w:pPr>
              <w:pStyle w:val="Heading2"/>
              <w:spacing w:line="360" w:lineRule="auto"/>
              <w:outlineLvl w:val="1"/>
            </w:pPr>
            <w:r w:rsidRPr="005579C9">
              <w:t xml:space="preserve">Dear </w:t>
            </w:r>
            <w:r w:rsidR="00D7574E" w:rsidRPr="00D7574E">
              <w:t>employer</w:t>
            </w:r>
            <w:r w:rsidRPr="005579C9">
              <w:t>,</w:t>
            </w:r>
          </w:p>
          <w:p w:rsidR="005579C9" w:rsidRPr="00CF1A49" w:rsidRDefault="005579C9" w:rsidP="00D7574E">
            <w:pPr>
              <w:pStyle w:val="Header"/>
              <w:spacing w:line="360" w:lineRule="auto"/>
            </w:pP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 xml:space="preserve">Bạn đang tìm kiếm một </w:t>
            </w:r>
            <w:r w:rsidRPr="00FA736F">
              <w:rPr>
                <w:color w:val="000000" w:themeColor="text1"/>
                <w:shd w:val="clear" w:color="auto" w:fill="D1D1D1" w:themeFill="background2" w:themeFillShade="E6"/>
              </w:rPr>
              <w:t>Frontend develope</w:t>
            </w:r>
            <w:r w:rsidR="00D22CFA" w:rsidRPr="00FA736F">
              <w:rPr>
                <w:color w:val="000000" w:themeColor="text1"/>
                <w:shd w:val="clear" w:color="auto" w:fill="D1D1D1" w:themeFill="background2" w:themeFillShade="E6"/>
                <w:lang w:val="en-US"/>
              </w:rPr>
              <w:t>r</w:t>
            </w:r>
            <w:r w:rsidRPr="00FA736F">
              <w:rPr>
                <w:color w:val="000000" w:themeColor="text1"/>
                <w:shd w:val="clear" w:color="auto" w:fill="D1D1D1" w:themeFill="background2" w:themeFillShade="E6"/>
                <w:lang w:val="en-US"/>
              </w:rPr>
              <w:t xml:space="preserve"> </w:t>
            </w:r>
            <w:r w:rsidRPr="00FA736F">
              <w:rPr>
                <w:color w:val="000000" w:themeColor="text1"/>
                <w:shd w:val="clear" w:color="auto" w:fill="D1D1D1" w:themeFill="background2" w:themeFillShade="E6"/>
              </w:rPr>
              <w:t>với: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</w:p>
          <w:p w:rsidR="00D22CFA" w:rsidRPr="00BF0E70" w:rsidRDefault="00D7574E" w:rsidP="00D22CFA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F0E70">
              <w:rPr>
                <w:color w:val="000000" w:themeColor="text1"/>
              </w:rPr>
              <w:t xml:space="preserve">• </w:t>
            </w:r>
            <w:r w:rsidRPr="00BF0E70">
              <w:rPr>
                <w:color w:val="000000" w:themeColor="text1"/>
                <w:lang w:val="en-US"/>
              </w:rPr>
              <w:t xml:space="preserve"> 1</w:t>
            </w:r>
            <w:r w:rsidRPr="00BF0E70">
              <w:rPr>
                <w:color w:val="000000" w:themeColor="text1"/>
              </w:rPr>
              <w:t xml:space="preserve"> năm kinh nghiệm thực hành trong </w:t>
            </w:r>
            <w:r w:rsidR="00D22CFA" w:rsidRPr="00BF0E70">
              <w:rPr>
                <w:color w:val="000000" w:themeColor="text1"/>
                <w:lang w:val="en-US"/>
              </w:rPr>
              <w:t>Front-End Web Development</w:t>
            </w:r>
            <w:r w:rsidR="00D22CFA" w:rsidRPr="00BF0E70">
              <w:rPr>
                <w:color w:val="000000" w:themeColor="text1"/>
                <w:lang w:val="en-US"/>
              </w:rPr>
              <w:t>?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  <w:lang w:val="en-US"/>
              </w:rPr>
            </w:pPr>
            <w:r w:rsidRPr="00BF0E70">
              <w:rPr>
                <w:color w:val="000000" w:themeColor="text1"/>
              </w:rPr>
              <w:t xml:space="preserve">• Kiến thức về công nghệ mới nhất trong </w:t>
            </w:r>
            <w:r w:rsidR="00D22CFA" w:rsidRPr="00BF0E70">
              <w:rPr>
                <w:color w:val="000000" w:themeColor="text1"/>
                <w:lang w:val="en-US"/>
              </w:rPr>
              <w:t>lĩnh vực lập trình web</w:t>
            </w:r>
          </w:p>
          <w:p w:rsidR="00D7574E" w:rsidRPr="00BF0E70" w:rsidRDefault="00D22CFA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>• Nhiệt huyết trong công việc và làm việc trong môi trường áp lực lớn.</w:t>
            </w:r>
          </w:p>
          <w:p w:rsidR="00D7574E" w:rsidRPr="00BF0E70" w:rsidRDefault="00D22CFA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 xml:space="preserve">• </w:t>
            </w:r>
            <w:r w:rsidR="00D7574E" w:rsidRPr="00BF0E70">
              <w:rPr>
                <w:color w:val="000000" w:themeColor="text1"/>
              </w:rPr>
              <w:t>Niềm đam mê học hỏi và tăng kỹ năng củ</w:t>
            </w:r>
            <w:r w:rsidRPr="00BF0E70">
              <w:rPr>
                <w:color w:val="000000" w:themeColor="text1"/>
              </w:rPr>
              <w:t>a mình?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 xml:space="preserve">Nếu vậy, thì bạn không cần </w:t>
            </w:r>
            <w:r w:rsidR="00D22CFA" w:rsidRPr="00BF0E70">
              <w:rPr>
                <w:color w:val="000000" w:themeColor="text1"/>
                <w:lang w:val="en-US"/>
              </w:rPr>
              <w:t>tìm</w:t>
            </w:r>
            <w:r w:rsidRPr="00BF0E70">
              <w:rPr>
                <w:color w:val="000000" w:themeColor="text1"/>
              </w:rPr>
              <w:t xml:space="preserve"> thêm nữa. Bạn sẽ thấy từ sơ yếu lý lịch kèm theo của tôi rằng tôi gặp tất cả các bằng cấp này và hơn thế nữa.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>Tôi rất muốn thảo luận về các cơ hội vớ</w:t>
            </w:r>
            <w:r w:rsidR="00D22CFA" w:rsidRPr="00BF0E70">
              <w:rPr>
                <w:color w:val="000000" w:themeColor="text1"/>
              </w:rPr>
              <w:t xml:space="preserve">i </w:t>
            </w:r>
            <w:r w:rsidR="00D22CFA" w:rsidRPr="00BF0E70">
              <w:rPr>
                <w:color w:val="000000" w:themeColor="text1"/>
                <w:lang w:val="en-US"/>
              </w:rPr>
              <w:t xml:space="preserve">nhà tuyển dụng </w:t>
            </w:r>
            <w:r w:rsidRPr="00BF0E70">
              <w:rPr>
                <w:color w:val="000000" w:themeColor="text1"/>
              </w:rPr>
              <w:t xml:space="preserve">. Để sắp xếp một cuộc phỏng vấn, xin vui lòng gọi cho tôi tại </w:t>
            </w:r>
            <w:r w:rsidR="00D22CFA" w:rsidRPr="00BF0E70">
              <w:rPr>
                <w:color w:val="000000" w:themeColor="text1"/>
                <w:lang w:val="en-US"/>
              </w:rPr>
              <w:t>sđt/zalo: 0337344111.</w:t>
            </w:r>
            <w:r w:rsidRPr="00BF0E70">
              <w:rPr>
                <w:color w:val="000000" w:themeColor="text1"/>
              </w:rPr>
              <w:t xml:space="preserve"> </w:t>
            </w:r>
            <w:r w:rsidR="00D22CFA" w:rsidRPr="00BF0E70">
              <w:rPr>
                <w:color w:val="000000" w:themeColor="text1"/>
              </w:rPr>
              <w:t>B</w:t>
            </w:r>
            <w:r w:rsidRPr="00BF0E70">
              <w:rPr>
                <w:color w:val="000000" w:themeColor="text1"/>
              </w:rPr>
              <w:t>ạn có thể để lại tin nhắn thoại bất cứ lúc nào và tôi sẽ trả lại cuộc gọi của bạn.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>Cảm ơn bạn đã dành thời gian để xem xét sơ yếu lý lịch của tôi. Tôi mong muốn được nói chuyện với bạn.</w:t>
            </w:r>
          </w:p>
          <w:p w:rsidR="00D7574E" w:rsidRPr="00BF0E70" w:rsidRDefault="00D7574E" w:rsidP="00D7574E">
            <w:pPr>
              <w:pStyle w:val="Header"/>
              <w:spacing w:line="360" w:lineRule="auto"/>
              <w:rPr>
                <w:color w:val="000000" w:themeColor="text1"/>
              </w:rPr>
            </w:pPr>
          </w:p>
          <w:p w:rsidR="005579C9" w:rsidRPr="00BF0E70" w:rsidRDefault="00D7574E" w:rsidP="00D7574E">
            <w:pPr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</w:rPr>
              <w:t>Trân trọng,</w:t>
            </w:r>
            <w:sdt>
              <w:sdtPr>
                <w:rPr>
                  <w:color w:val="000000" w:themeColor="text1"/>
                </w:rPr>
                <w:id w:val="-1896043186"/>
                <w:placeholder>
                  <w:docPart w:val="493E4D668A6D43708DCFBB74191FBE73"/>
                </w:placeholder>
                <w:temporary/>
                <w15:appearance w15:val="hidden"/>
                <w:text w:multiLine="1"/>
              </w:sdtPr>
              <w:sdtEndPr/>
              <w:sdtContent/>
            </w:sdt>
          </w:p>
          <w:p w:rsidR="005579C9" w:rsidRPr="00BF0E70" w:rsidRDefault="005579C9" w:rsidP="00D7574E">
            <w:pPr>
              <w:spacing w:line="360" w:lineRule="auto"/>
              <w:rPr>
                <w:color w:val="000000" w:themeColor="text1"/>
              </w:rPr>
            </w:pPr>
          </w:p>
          <w:p w:rsidR="005579C9" w:rsidRPr="00BF0E70" w:rsidRDefault="00D22CFA" w:rsidP="00D7574E">
            <w:pPr>
              <w:spacing w:line="360" w:lineRule="auto"/>
              <w:rPr>
                <w:color w:val="000000" w:themeColor="text1"/>
              </w:rPr>
            </w:pPr>
            <w:r w:rsidRPr="00BF0E70">
              <w:rPr>
                <w:color w:val="000000" w:themeColor="text1"/>
                <w:lang w:val="en-US"/>
              </w:rPr>
              <w:t>Danh Quyết</w:t>
            </w:r>
          </w:p>
          <w:p w:rsidR="005579C9" w:rsidRPr="00CF1A49" w:rsidRDefault="005579C9" w:rsidP="00D22CFA">
            <w:pPr>
              <w:spacing w:line="360" w:lineRule="auto"/>
            </w:pPr>
          </w:p>
        </w:tc>
      </w:tr>
    </w:tbl>
    <w:p w:rsidR="00B51D1B" w:rsidRPr="006E1507" w:rsidRDefault="00B51D1B" w:rsidP="00D7574E">
      <w:pPr>
        <w:spacing w:line="360" w:lineRule="auto"/>
      </w:pPr>
    </w:p>
    <w:sectPr w:rsidR="00B51D1B" w:rsidRPr="006E1507" w:rsidSect="005A1B10">
      <w:footerReference w:type="default" r:id="rId14"/>
      <w:headerReference w:type="first" r:id="rId15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A81" w:rsidRDefault="00DF5A81" w:rsidP="0068194B">
      <w:r>
        <w:separator/>
      </w:r>
    </w:p>
    <w:p w:rsidR="00DF5A81" w:rsidRDefault="00DF5A81"/>
    <w:p w:rsidR="00DF5A81" w:rsidRDefault="00DF5A81"/>
  </w:endnote>
  <w:endnote w:type="continuationSeparator" w:id="0">
    <w:p w:rsidR="00DF5A81" w:rsidRDefault="00DF5A81" w:rsidP="0068194B">
      <w:r>
        <w:continuationSeparator/>
      </w:r>
    </w:p>
    <w:p w:rsidR="00DF5A81" w:rsidRDefault="00DF5A81"/>
    <w:p w:rsidR="00DF5A81" w:rsidRDefault="00DF5A8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46EE" w:rsidRDefault="006446E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3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A81" w:rsidRDefault="00DF5A81" w:rsidP="0068194B">
      <w:r>
        <w:separator/>
      </w:r>
    </w:p>
    <w:p w:rsidR="00DF5A81" w:rsidRDefault="00DF5A81"/>
    <w:p w:rsidR="00DF5A81" w:rsidRDefault="00DF5A81"/>
  </w:footnote>
  <w:footnote w:type="continuationSeparator" w:id="0">
    <w:p w:rsidR="00DF5A81" w:rsidRDefault="00DF5A81" w:rsidP="0068194B">
      <w:r>
        <w:continuationSeparator/>
      </w:r>
    </w:p>
    <w:p w:rsidR="00DF5A81" w:rsidRDefault="00DF5A81"/>
    <w:p w:rsidR="00DF5A81" w:rsidRDefault="00DF5A81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46EE" w:rsidRPr="00CD09ED" w:rsidRDefault="006446EE" w:rsidP="005A1B10">
    <w:pPr>
      <w:pStyle w:val="Header"/>
      <w:rPr>
        <w:lang w:val="en-US"/>
      </w:rPr>
    </w:pPr>
    <w:r w:rsidRPr="004E01EB">
      <w:rPr>
        <w:noProof/>
        <w:lang w:eastAsia="vi-V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2245C9B3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E79F79F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9n7g8ScCAACTBAAADgAAAAAAAAAAAAAAAAAuAgAAZHJzL2Uyb0RvYy54bWxQSwEC&#10;LQAUAAYACAAAACEAdglD2tQAAAADAQAADwAAAAAAAAAAAAAAAACBBAAAZHJzL2Rvd25yZXYueG1s&#10;UEsFBgAAAAAEAAQA8wAAAIIFAAAAAA==&#10;" strokecolor="#5a5a5a [2109]" strokeweight=".5pt">
              <v:stroke joinstyle="miter"/>
              <w10:wrap anchorx="page" anchory="page"/>
            </v:line>
          </w:pict>
        </mc:Fallback>
      </mc:AlternateContent>
    </w:r>
    <w:r>
      <w:rPr>
        <w:lang w:val="en-US"/>
      </w:rPr>
      <w:t>CV- NGUYEN DANH QUYET</w:t>
    </w:r>
    <w:r w:rsidR="00BF0E70">
      <w:rPr>
        <w:lang w:val="en-US"/>
      </w:rPr>
      <w:t>(0337344111)</w:t>
    </w:r>
    <w:r>
      <w:rPr>
        <w:lang w:val="en-US"/>
      </w:rPr>
      <w:t>- F</w:t>
    </w:r>
    <w:r w:rsidR="009C398B">
      <w:rPr>
        <w:lang w:val="en-US"/>
      </w:rPr>
      <w:t>R</w:t>
    </w:r>
    <w:r w:rsidR="00B46467">
      <w:rPr>
        <w:lang w:val="en-US"/>
      </w:rPr>
      <w:t>ONTEND 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07C42FA8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7A4AA4"/>
    <w:multiLevelType w:val="hybridMultilevel"/>
    <w:tmpl w:val="86C003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107266C"/>
    <w:multiLevelType w:val="hybridMultilevel"/>
    <w:tmpl w:val="55A87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05A1CDD"/>
    <w:multiLevelType w:val="hybridMultilevel"/>
    <w:tmpl w:val="DF36C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1A5"/>
    <w:rsid w:val="000001EF"/>
    <w:rsid w:val="00007322"/>
    <w:rsid w:val="00007728"/>
    <w:rsid w:val="00024584"/>
    <w:rsid w:val="00024730"/>
    <w:rsid w:val="000309A3"/>
    <w:rsid w:val="000332BD"/>
    <w:rsid w:val="00055E95"/>
    <w:rsid w:val="0007021F"/>
    <w:rsid w:val="000B2BA5"/>
    <w:rsid w:val="000F2F8C"/>
    <w:rsid w:val="0010006E"/>
    <w:rsid w:val="001045A8"/>
    <w:rsid w:val="00114A91"/>
    <w:rsid w:val="001427E1"/>
    <w:rsid w:val="00150DA4"/>
    <w:rsid w:val="00163668"/>
    <w:rsid w:val="001674E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08C7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3A4"/>
    <w:rsid w:val="00510392"/>
    <w:rsid w:val="00513E2A"/>
    <w:rsid w:val="005401A5"/>
    <w:rsid w:val="005579C9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E0986"/>
    <w:rsid w:val="005F4B91"/>
    <w:rsid w:val="005F55D2"/>
    <w:rsid w:val="0062312F"/>
    <w:rsid w:val="00625F2C"/>
    <w:rsid w:val="006446EE"/>
    <w:rsid w:val="006618E9"/>
    <w:rsid w:val="0066439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398B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74A3"/>
    <w:rsid w:val="00AB32F8"/>
    <w:rsid w:val="00AB610B"/>
    <w:rsid w:val="00AD360E"/>
    <w:rsid w:val="00AD40FB"/>
    <w:rsid w:val="00AD782D"/>
    <w:rsid w:val="00AE7650"/>
    <w:rsid w:val="00AF1DC2"/>
    <w:rsid w:val="00B10EBE"/>
    <w:rsid w:val="00B236F1"/>
    <w:rsid w:val="00B46467"/>
    <w:rsid w:val="00B50F99"/>
    <w:rsid w:val="00B51D1B"/>
    <w:rsid w:val="00B540F4"/>
    <w:rsid w:val="00B60FD0"/>
    <w:rsid w:val="00B622DF"/>
    <w:rsid w:val="00B6332A"/>
    <w:rsid w:val="00B81760"/>
    <w:rsid w:val="00B81A6E"/>
    <w:rsid w:val="00B8494C"/>
    <w:rsid w:val="00BA1546"/>
    <w:rsid w:val="00BB4E51"/>
    <w:rsid w:val="00BB7E51"/>
    <w:rsid w:val="00BD431F"/>
    <w:rsid w:val="00BE423E"/>
    <w:rsid w:val="00BF0E70"/>
    <w:rsid w:val="00BF61AC"/>
    <w:rsid w:val="00C47FA6"/>
    <w:rsid w:val="00C57FC6"/>
    <w:rsid w:val="00C66A7D"/>
    <w:rsid w:val="00C779DA"/>
    <w:rsid w:val="00C814F7"/>
    <w:rsid w:val="00CA4B4D"/>
    <w:rsid w:val="00CB35C3"/>
    <w:rsid w:val="00CD09ED"/>
    <w:rsid w:val="00CD323D"/>
    <w:rsid w:val="00CE4030"/>
    <w:rsid w:val="00CE64B3"/>
    <w:rsid w:val="00CF1A49"/>
    <w:rsid w:val="00D0630C"/>
    <w:rsid w:val="00D22CFA"/>
    <w:rsid w:val="00D243A9"/>
    <w:rsid w:val="00D305E5"/>
    <w:rsid w:val="00D37CD3"/>
    <w:rsid w:val="00D66A52"/>
    <w:rsid w:val="00D66EFA"/>
    <w:rsid w:val="00D72A2D"/>
    <w:rsid w:val="00D7574E"/>
    <w:rsid w:val="00D914F1"/>
    <w:rsid w:val="00D9521A"/>
    <w:rsid w:val="00DA11D9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5A81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E4E0B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736F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A489C9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9C9"/>
    <w:rPr>
      <w:sz w:val="24"/>
      <w:lang w:val="vi-VN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autoRedefine/>
    <w:uiPriority w:val="1"/>
    <w:rsid w:val="00BF0E70"/>
    <w:pPr>
      <w:framePr w:hSpace="180" w:wrap="around" w:vAnchor="text" w:hAnchor="margin" w:y="73"/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caps/>
      <w:color w:val="1D824C" w:themeColor="accent1"/>
      <w:kern w:val="28"/>
      <w:sz w:val="28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BF0E70"/>
    <w:rPr>
      <w:rFonts w:asciiTheme="majorHAnsi" w:eastAsiaTheme="majorEastAsia" w:hAnsiTheme="majorHAnsi" w:cstheme="majorBidi"/>
      <w:b/>
      <w:caps/>
      <w:color w:val="1D824C" w:themeColor="accent1"/>
      <w:kern w:val="28"/>
      <w:sz w:val="28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5579C9"/>
    <w:pPr>
      <w:numPr>
        <w:numId w:val="5"/>
      </w:numPr>
      <w:spacing w:before="12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Greytext">
    <w:name w:val="Grey text"/>
    <w:basedOn w:val="DefaultParagraphFont"/>
    <w:uiPriority w:val="4"/>
    <w:semiHidden/>
    <w:qFormat/>
    <w:rsid w:val="005579C9"/>
    <w:rPr>
      <w:color w:val="808080" w:themeColor="background1" w:themeShade="80"/>
    </w:rPr>
  </w:style>
  <w:style w:type="character" w:customStyle="1" w:styleId="vanity-namedomain">
    <w:name w:val="vanity-name__domain"/>
    <w:basedOn w:val="DefaultParagraphFont"/>
    <w:rsid w:val="005003A4"/>
  </w:style>
  <w:style w:type="character" w:customStyle="1" w:styleId="break-words">
    <w:name w:val="break-words"/>
    <w:basedOn w:val="DefaultParagraphFont"/>
    <w:rsid w:val="0050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phong-v%C5%A9-a73897248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acebook.com/thai.duong.tan.bao.1one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Modern%20chronological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93E4D668A6D43708DCFBB74191FB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C474F-2E60-4A93-A6B1-AD31BC3F5825}"/>
      </w:docPartPr>
      <w:docPartBody>
        <w:p w:rsidR="001B0CD4" w:rsidRPr="00296009" w:rsidRDefault="001B0CD4" w:rsidP="001B0CD4">
          <w:r w:rsidRPr="00296009">
            <w:t>If so, then you need look no further. You will see from my enclosed resume that I meet all of these qualifications and more.</w:t>
          </w:r>
          <w:r>
            <w:br/>
          </w:r>
        </w:p>
        <w:p w:rsidR="001B0CD4" w:rsidRPr="00296009" w:rsidRDefault="001B0CD4" w:rsidP="001B0CD4">
          <w:r w:rsidRPr="00296009">
            <w:t>I would very much like to discuss opportunities with [</w:t>
          </w:r>
          <w:r w:rsidRPr="00296009">
            <w:rPr>
              <w:rStyle w:val="Greytext"/>
              <w:color w:val="000000" w:themeColor="text1"/>
            </w:rPr>
            <w:t>Company Name]</w:t>
          </w:r>
          <w:r w:rsidRPr="00296009">
            <w:t>. To schedule an interview, please call me at [</w:t>
          </w:r>
          <w:r w:rsidRPr="00296009">
            <w:rPr>
              <w:rStyle w:val="Greytext"/>
              <w:color w:val="000000" w:themeColor="text1"/>
            </w:rPr>
            <w:t>phone]</w:t>
          </w:r>
          <w:r w:rsidRPr="00296009">
            <w:t>. The best time to reach me is between [</w:t>
          </w:r>
          <w:r w:rsidRPr="00296009">
            <w:rPr>
              <w:rStyle w:val="Greytext"/>
              <w:color w:val="000000" w:themeColor="text1"/>
            </w:rPr>
            <w:t>earliest time]</w:t>
          </w:r>
          <w:r w:rsidRPr="00296009">
            <w:t xml:space="preserve"> and [</w:t>
          </w:r>
          <w:r w:rsidRPr="00296009">
            <w:rPr>
              <w:rStyle w:val="Greytext"/>
              <w:color w:val="000000" w:themeColor="text1"/>
            </w:rPr>
            <w:t>latest time]</w:t>
          </w:r>
          <w:r w:rsidRPr="00296009">
            <w:t>, but you can leave a voice message at any time, and I will return your call.</w:t>
          </w:r>
          <w:r>
            <w:br/>
          </w:r>
        </w:p>
        <w:p w:rsidR="001B0CD4" w:rsidRDefault="001B0CD4">
          <w:pPr>
            <w:pStyle w:val="493E4D668A6D43708DCFBB74191FBE73"/>
          </w:pPr>
          <w:r w:rsidRPr="00296009">
            <w:t>Thank you for taking the time to review my resume. I look forward to talking with you.</w:t>
          </w:r>
          <w:r>
            <w:br/>
          </w:r>
          <w:r>
            <w:br/>
            <w:t>Sincerely,</w:t>
          </w:r>
        </w:p>
      </w:docPartBody>
    </w:docPart>
    <w:docPart>
      <w:docPartPr>
        <w:name w:val="EE8EB7D0931044329F6C10021BCBD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3D939-5368-4065-96ED-5F94150CD71A}"/>
      </w:docPartPr>
      <w:docPartBody>
        <w:p w:rsidR="00000000" w:rsidRDefault="005424D2" w:rsidP="005424D2">
          <w:pPr>
            <w:pStyle w:val="EE8EB7D0931044329F6C10021BCBDD14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CD4"/>
    <w:rsid w:val="001B0CD4"/>
    <w:rsid w:val="005424D2"/>
    <w:rsid w:val="00FA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E44129504B4C26AF993A293308A226">
    <w:name w:val="13E44129504B4C26AF993A293308A226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4EAD0C6D92EA46788F08BC519300DD75">
    <w:name w:val="4EAD0C6D92EA46788F08BC519300DD75"/>
  </w:style>
  <w:style w:type="paragraph" w:customStyle="1" w:styleId="F3F2A23641454F69981FFFD8D5F34A61">
    <w:name w:val="F3F2A23641454F69981FFFD8D5F34A61"/>
  </w:style>
  <w:style w:type="paragraph" w:customStyle="1" w:styleId="D62636B67D2A47C9BC8AA4E59606C410">
    <w:name w:val="D62636B67D2A47C9BC8AA4E59606C410"/>
  </w:style>
  <w:style w:type="paragraph" w:customStyle="1" w:styleId="39DFAC6735DE45958068D7C55A1AB573">
    <w:name w:val="39DFAC6735DE45958068D7C55A1AB573"/>
  </w:style>
  <w:style w:type="paragraph" w:customStyle="1" w:styleId="FEC079A463EA4CB8AE0F668FB6EFD0E9">
    <w:name w:val="FEC079A463EA4CB8AE0F668FB6EFD0E9"/>
  </w:style>
  <w:style w:type="paragraph" w:customStyle="1" w:styleId="ECAF3FA5CD374F09909D702489AA9C93">
    <w:name w:val="ECAF3FA5CD374F09909D702489AA9C93"/>
  </w:style>
  <w:style w:type="paragraph" w:customStyle="1" w:styleId="D85B0827F1304CCE8F19F2FD6C187CAD">
    <w:name w:val="D85B0827F1304CCE8F19F2FD6C187CAD"/>
  </w:style>
  <w:style w:type="paragraph" w:customStyle="1" w:styleId="9A5B9BD094FE4360B8867BFFB17BA955">
    <w:name w:val="9A5B9BD094FE4360B8867BFFB17BA955"/>
  </w:style>
  <w:style w:type="paragraph" w:customStyle="1" w:styleId="B6E7453485FF42A393B89AB5AED16E3A">
    <w:name w:val="B6E7453485FF42A393B89AB5AED16E3A"/>
  </w:style>
  <w:style w:type="paragraph" w:customStyle="1" w:styleId="63F5853F2B334B96ACE46DAC50E6945A">
    <w:name w:val="63F5853F2B334B96ACE46DAC50E6945A"/>
  </w:style>
  <w:style w:type="paragraph" w:customStyle="1" w:styleId="C597AE7112C545A79BE421189B55141A">
    <w:name w:val="C597AE7112C545A79BE421189B55141A"/>
  </w:style>
  <w:style w:type="paragraph" w:customStyle="1" w:styleId="B7FB8B30F37F484299DFE20AAD6477DA">
    <w:name w:val="B7FB8B30F37F484299DFE20AAD6477DA"/>
  </w:style>
  <w:style w:type="paragraph" w:customStyle="1" w:styleId="B5E5C7FC060849488F8C711565B0B8E8">
    <w:name w:val="B5E5C7FC060849488F8C711565B0B8E8"/>
  </w:style>
  <w:style w:type="paragraph" w:customStyle="1" w:styleId="E0E008C5C58042E295D76203DB458867">
    <w:name w:val="E0E008C5C58042E295D76203DB458867"/>
  </w:style>
  <w:style w:type="paragraph" w:customStyle="1" w:styleId="D727E2896BC848D1A62E296A1AFEDBD0">
    <w:name w:val="D727E2896BC848D1A62E296A1AFEDBD0"/>
  </w:style>
  <w:style w:type="paragraph" w:customStyle="1" w:styleId="72AD491A4C8A407A86CE656B15BE3B4C">
    <w:name w:val="72AD491A4C8A407A86CE656B15BE3B4C"/>
  </w:style>
  <w:style w:type="paragraph" w:styleId="ListBullet">
    <w:name w:val="List Bullet"/>
    <w:basedOn w:val="Normal"/>
    <w:uiPriority w:val="11"/>
    <w:qFormat/>
    <w:pPr>
      <w:numPr>
        <w:numId w:val="1"/>
      </w:numPr>
      <w:spacing w:before="120" w:after="0" w:line="240" w:lineRule="auto"/>
    </w:pPr>
    <w:rPr>
      <w:rFonts w:eastAsiaTheme="minorHAnsi"/>
      <w:color w:val="595959" w:themeColor="text1" w:themeTint="A6"/>
      <w:sz w:val="24"/>
    </w:rPr>
  </w:style>
  <w:style w:type="paragraph" w:customStyle="1" w:styleId="D727543FDC9C486581EADABBE8D4022F">
    <w:name w:val="D727543FDC9C486581EADABBE8D4022F"/>
  </w:style>
  <w:style w:type="character" w:customStyle="1" w:styleId="Greytext">
    <w:name w:val="Grey text"/>
    <w:basedOn w:val="DefaultParagraphFont"/>
    <w:uiPriority w:val="4"/>
    <w:qFormat/>
    <w:rPr>
      <w:color w:val="808080" w:themeColor="background1" w:themeShade="80"/>
    </w:rPr>
  </w:style>
  <w:style w:type="paragraph" w:customStyle="1" w:styleId="493E4D668A6D43708DCFBB74191FBE73">
    <w:name w:val="493E4D668A6D43708DCFBB74191FBE73"/>
  </w:style>
  <w:style w:type="paragraph" w:customStyle="1" w:styleId="1CBE6DCCEE9B4AE6BF49D6867FC2ECC4">
    <w:name w:val="1CBE6DCCEE9B4AE6BF49D6867FC2ECC4"/>
  </w:style>
  <w:style w:type="paragraph" w:customStyle="1" w:styleId="351DDD7FC92348BBB626EECD092C83A8">
    <w:name w:val="351DDD7FC92348BBB626EECD092C83A8"/>
  </w:style>
  <w:style w:type="paragraph" w:customStyle="1" w:styleId="F04D18CC0DC247869AB916E66FC0DD62">
    <w:name w:val="F04D18CC0DC247869AB916E66FC0DD62"/>
    <w:rsid w:val="001B0CD4"/>
  </w:style>
  <w:style w:type="paragraph" w:customStyle="1" w:styleId="540F816C120B47FEAA27B0BA4DA090DC">
    <w:name w:val="540F816C120B47FEAA27B0BA4DA090DC"/>
    <w:rsid w:val="001B0CD4"/>
  </w:style>
  <w:style w:type="paragraph" w:customStyle="1" w:styleId="527C5416BF4040308B1621A9734DBB1F">
    <w:name w:val="527C5416BF4040308B1621A9734DBB1F"/>
    <w:rsid w:val="001B0CD4"/>
  </w:style>
  <w:style w:type="paragraph" w:customStyle="1" w:styleId="9E5DC68884534B65AAE2F470DF16EBE9">
    <w:name w:val="9E5DC68884534B65AAE2F470DF16EBE9"/>
    <w:rsid w:val="001B0CD4"/>
  </w:style>
  <w:style w:type="paragraph" w:customStyle="1" w:styleId="2B1662D190FD458FB150BDD2DE92C18F">
    <w:name w:val="2B1662D190FD458FB150BDD2DE92C18F"/>
    <w:rsid w:val="001B0CD4"/>
  </w:style>
  <w:style w:type="paragraph" w:customStyle="1" w:styleId="7622AF2D0C1C4FE18D88D8490EED8EB5">
    <w:name w:val="7622AF2D0C1C4FE18D88D8490EED8EB5"/>
    <w:rsid w:val="001B0CD4"/>
  </w:style>
  <w:style w:type="paragraph" w:customStyle="1" w:styleId="3E622AAF40E34E6783BD3CED4C4E6BB6">
    <w:name w:val="3E622AAF40E34E6783BD3CED4C4E6BB6"/>
    <w:rsid w:val="001B0CD4"/>
  </w:style>
  <w:style w:type="paragraph" w:customStyle="1" w:styleId="5446FCEB2E0544C4A12527DC6D2C14DE">
    <w:name w:val="5446FCEB2E0544C4A12527DC6D2C14DE"/>
    <w:rsid w:val="001B0CD4"/>
  </w:style>
  <w:style w:type="paragraph" w:customStyle="1" w:styleId="F0DED85FF46947B7BC8F4F7C3AA5B42E">
    <w:name w:val="F0DED85FF46947B7BC8F4F7C3AA5B42E"/>
    <w:rsid w:val="001B0CD4"/>
  </w:style>
  <w:style w:type="paragraph" w:customStyle="1" w:styleId="59599AA1445244FAB55D94A9F9B50E04">
    <w:name w:val="59599AA1445244FAB55D94A9F9B50E04"/>
    <w:rsid w:val="001B0CD4"/>
  </w:style>
  <w:style w:type="paragraph" w:customStyle="1" w:styleId="6C97ABB73B2E4050A5AE715CB62A165E">
    <w:name w:val="6C97ABB73B2E4050A5AE715CB62A165E"/>
    <w:rsid w:val="001B0CD4"/>
  </w:style>
  <w:style w:type="paragraph" w:customStyle="1" w:styleId="65FB23A793F3453BAA8A66AF6CC16F91">
    <w:name w:val="65FB23A793F3453BAA8A66AF6CC16F91"/>
    <w:rsid w:val="001B0CD4"/>
  </w:style>
  <w:style w:type="paragraph" w:customStyle="1" w:styleId="4AFCFE6CACB34DD180648CBDFCC976C9">
    <w:name w:val="4AFCFE6CACB34DD180648CBDFCC976C9"/>
    <w:rsid w:val="001B0CD4"/>
  </w:style>
  <w:style w:type="paragraph" w:customStyle="1" w:styleId="6425673F6FD0497E9B5337A1C6769656">
    <w:name w:val="6425673F6FD0497E9B5337A1C6769656"/>
    <w:rsid w:val="001B0CD4"/>
  </w:style>
  <w:style w:type="paragraph" w:customStyle="1" w:styleId="A5C081FF91794D48A27F1F358875ADDC">
    <w:name w:val="A5C081FF91794D48A27F1F358875ADDC"/>
    <w:rsid w:val="001B0CD4"/>
  </w:style>
  <w:style w:type="paragraph" w:customStyle="1" w:styleId="F6F2A35AAEDC440883E5B85BC5A71ECC">
    <w:name w:val="F6F2A35AAEDC440883E5B85BC5A71ECC"/>
    <w:rsid w:val="001B0CD4"/>
  </w:style>
  <w:style w:type="paragraph" w:customStyle="1" w:styleId="BE23B0F816D34294BB141809D6BE3826">
    <w:name w:val="BE23B0F816D34294BB141809D6BE3826"/>
    <w:rsid w:val="001B0CD4"/>
  </w:style>
  <w:style w:type="paragraph" w:customStyle="1" w:styleId="3080FC84DC80495696891F43C1F671C2">
    <w:name w:val="3080FC84DC80495696891F43C1F671C2"/>
    <w:rsid w:val="001B0CD4"/>
  </w:style>
  <w:style w:type="paragraph" w:customStyle="1" w:styleId="D01DA1177DA64F7585F68654ED952A29">
    <w:name w:val="D01DA1177DA64F7585F68654ED952A29"/>
    <w:rsid w:val="001B0CD4"/>
  </w:style>
  <w:style w:type="paragraph" w:customStyle="1" w:styleId="B7E6706838BA4E248E0062E1FFE61CEF">
    <w:name w:val="B7E6706838BA4E248E0062E1FFE61CEF"/>
    <w:rsid w:val="001B0CD4"/>
  </w:style>
  <w:style w:type="paragraph" w:customStyle="1" w:styleId="63BDE6DEF48D4FACB7C5A88E6A04B462">
    <w:name w:val="63BDE6DEF48D4FACB7C5A88E6A04B462"/>
    <w:rsid w:val="001B0CD4"/>
  </w:style>
  <w:style w:type="paragraph" w:customStyle="1" w:styleId="F4C4D4DAD6D4489EB71C468C7F91502E">
    <w:name w:val="F4C4D4DAD6D4489EB71C468C7F91502E"/>
    <w:rsid w:val="001B0CD4"/>
  </w:style>
  <w:style w:type="paragraph" w:customStyle="1" w:styleId="8E7679F705A34BF5938CD72A9930C171">
    <w:name w:val="8E7679F705A34BF5938CD72A9930C171"/>
    <w:rsid w:val="001B0CD4"/>
  </w:style>
  <w:style w:type="paragraph" w:customStyle="1" w:styleId="13C6B80664FF40748FF0571E630C721F">
    <w:name w:val="13C6B80664FF40748FF0571E630C721F"/>
    <w:rsid w:val="001B0CD4"/>
  </w:style>
  <w:style w:type="paragraph" w:customStyle="1" w:styleId="18E560895CB0480A9BA540E39A7B0773">
    <w:name w:val="18E560895CB0480A9BA540E39A7B0773"/>
    <w:rsid w:val="001B0CD4"/>
  </w:style>
  <w:style w:type="paragraph" w:customStyle="1" w:styleId="87F7E493BFF446E8A3CB33573A7CB684">
    <w:name w:val="87F7E493BFF446E8A3CB33573A7CB684"/>
    <w:rsid w:val="001B0CD4"/>
  </w:style>
  <w:style w:type="paragraph" w:customStyle="1" w:styleId="2C05B5C711824E0DABC3BC67C49D69B9">
    <w:name w:val="2C05B5C711824E0DABC3BC67C49D69B9"/>
    <w:rsid w:val="001B0CD4"/>
  </w:style>
  <w:style w:type="paragraph" w:customStyle="1" w:styleId="DBB6CE82B3DC45259CCD8772F4A47DF0">
    <w:name w:val="DBB6CE82B3DC45259CCD8772F4A47DF0"/>
    <w:rsid w:val="001B0CD4"/>
  </w:style>
  <w:style w:type="paragraph" w:customStyle="1" w:styleId="A162DA19587746F2861418DE11C4BBF2">
    <w:name w:val="A162DA19587746F2861418DE11C4BBF2"/>
    <w:rsid w:val="001B0CD4"/>
  </w:style>
  <w:style w:type="paragraph" w:customStyle="1" w:styleId="AFA0A30FC0EF4C548F0C9108A50BD449">
    <w:name w:val="AFA0A30FC0EF4C548F0C9108A50BD449"/>
    <w:rsid w:val="001B0CD4"/>
  </w:style>
  <w:style w:type="paragraph" w:customStyle="1" w:styleId="D5A147FE7EBF4DC69B3D6AB9EC5248C2">
    <w:name w:val="D5A147FE7EBF4DC69B3D6AB9EC5248C2"/>
    <w:rsid w:val="001B0CD4"/>
  </w:style>
  <w:style w:type="paragraph" w:customStyle="1" w:styleId="EC3B94EB84A64497BD91FE54656D596B">
    <w:name w:val="EC3B94EB84A64497BD91FE54656D596B"/>
    <w:rsid w:val="001B0CD4"/>
  </w:style>
  <w:style w:type="paragraph" w:customStyle="1" w:styleId="14794E2441C34514A580C2DDD2232036">
    <w:name w:val="14794E2441C34514A580C2DDD2232036"/>
    <w:rsid w:val="001B0CD4"/>
  </w:style>
  <w:style w:type="paragraph" w:customStyle="1" w:styleId="0DC0CA4361B346E8B39026CBF1C3EAA7">
    <w:name w:val="0DC0CA4361B346E8B39026CBF1C3EAA7"/>
    <w:rsid w:val="001B0CD4"/>
  </w:style>
  <w:style w:type="paragraph" w:customStyle="1" w:styleId="E2E4B60BAB31421891313DF1E9D78E65">
    <w:name w:val="E2E4B60BAB31421891313DF1E9D78E65"/>
    <w:rsid w:val="001B0CD4"/>
  </w:style>
  <w:style w:type="paragraph" w:customStyle="1" w:styleId="2A22A91F9EEB4611A1708F7100A13203">
    <w:name w:val="2A22A91F9EEB4611A1708F7100A13203"/>
    <w:rsid w:val="001B0CD4"/>
  </w:style>
  <w:style w:type="paragraph" w:customStyle="1" w:styleId="64547E5A8F004522A77F925B69AD08D7">
    <w:name w:val="64547E5A8F004522A77F925B69AD08D7"/>
    <w:rsid w:val="001B0CD4"/>
  </w:style>
  <w:style w:type="paragraph" w:customStyle="1" w:styleId="1605C66FC5A54339A9B0A40794EDA249">
    <w:name w:val="1605C66FC5A54339A9B0A40794EDA249"/>
    <w:rsid w:val="001B0CD4"/>
  </w:style>
  <w:style w:type="paragraph" w:customStyle="1" w:styleId="7FEEDC0EDA5B4E09B8B81544B771BB54">
    <w:name w:val="7FEEDC0EDA5B4E09B8B81544B771BB54"/>
    <w:rsid w:val="001B0CD4"/>
  </w:style>
  <w:style w:type="paragraph" w:customStyle="1" w:styleId="7F52370482004EAF9A6BEA282B99400F">
    <w:name w:val="7F52370482004EAF9A6BEA282B99400F"/>
    <w:rsid w:val="001B0CD4"/>
  </w:style>
  <w:style w:type="paragraph" w:customStyle="1" w:styleId="FC99929324744B9F8EB3EA0D0AC64E5A">
    <w:name w:val="FC99929324744B9F8EB3EA0D0AC64E5A"/>
    <w:rsid w:val="001B0CD4"/>
  </w:style>
  <w:style w:type="paragraph" w:customStyle="1" w:styleId="F7A3C81D6BCE4284AA9244B30294DA84">
    <w:name w:val="F7A3C81D6BCE4284AA9244B30294DA84"/>
    <w:rsid w:val="001B0CD4"/>
  </w:style>
  <w:style w:type="paragraph" w:customStyle="1" w:styleId="3C89EA8E3A754EE89E310AF633A6407C">
    <w:name w:val="3C89EA8E3A754EE89E310AF633A6407C"/>
    <w:rsid w:val="001B0CD4"/>
  </w:style>
  <w:style w:type="paragraph" w:customStyle="1" w:styleId="DE07FFCE98AD4FA3A27FCFAE59C1D366">
    <w:name w:val="DE07FFCE98AD4FA3A27FCFAE59C1D366"/>
    <w:rsid w:val="001B0CD4"/>
  </w:style>
  <w:style w:type="paragraph" w:customStyle="1" w:styleId="1EFC36ACF09D49819AC2C8180D6AF8E8">
    <w:name w:val="1EFC36ACF09D49819AC2C8180D6AF8E8"/>
    <w:rsid w:val="001B0CD4"/>
  </w:style>
  <w:style w:type="paragraph" w:customStyle="1" w:styleId="EE8EB7D0931044329F6C10021BCBDD14">
    <w:name w:val="EE8EB7D0931044329F6C10021BCBDD14"/>
    <w:rsid w:val="005424D2"/>
    <w:rPr>
      <w:lang w:val="vi-VN" w:eastAsia="vi-V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CB6AFB-A7F1-4816-9409-743ABF3C64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DC6A80-7776-4119-8842-F4B0A611B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cover letter.dotx</Template>
  <TotalTime>0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2022-08-13T02:49:00Z</dcterms:created>
  <dcterms:modified xsi:type="dcterms:W3CDTF">2022-12-08T08:31:00Z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